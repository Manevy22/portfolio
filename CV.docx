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4915"/>
        <w:gridCol w:w="45"/>
        <w:gridCol w:w="4786"/>
      </w:tblGrid>
      <w:tr w:rsidR="000930DE" w:rsidRPr="003D135F" w14:paraId="73ADE9C0" w14:textId="77777777" w:rsidTr="00A25030">
        <w:trPr>
          <w:trHeight w:val="1224"/>
        </w:trPr>
        <w:tc>
          <w:tcPr>
            <w:tcW w:w="4960" w:type="dxa"/>
            <w:gridSpan w:val="2"/>
            <w:tcBorders>
              <w:bottom w:val="single" w:sz="24" w:space="0" w:color="ACA8AA" w:themeColor="accent4"/>
            </w:tcBorders>
            <w:vAlign w:val="bottom"/>
          </w:tcPr>
          <w:p w14:paraId="638699BB" w14:textId="686E1568" w:rsidR="000930DE" w:rsidRPr="001D4099" w:rsidRDefault="00A25030" w:rsidP="003F1B98">
            <w:pPr>
              <w:pStyle w:val="Ttulo"/>
            </w:pPr>
            <w:r>
              <w:t>Virginia</w:t>
            </w:r>
          </w:p>
          <w:p w14:paraId="3950C23A" w14:textId="3D01F3ED" w:rsidR="00F6087F" w:rsidRPr="00F6087F" w:rsidRDefault="00A25030" w:rsidP="00F6087F">
            <w:pPr>
              <w:pStyle w:val="Subttulo"/>
            </w:pPr>
            <w:r>
              <w:t>Ayala</w:t>
            </w:r>
          </w:p>
          <w:p w14:paraId="3DC47719" w14:textId="1BA21EB0" w:rsidR="00F6087F" w:rsidRPr="00F6087F" w:rsidRDefault="00E02EFA" w:rsidP="00F6087F">
            <w:pPr>
              <w:rPr>
                <w:lang w:val="es-AR"/>
              </w:rPr>
            </w:pPr>
            <w:r>
              <w:rPr>
                <w:lang w:val="es-AR"/>
              </w:rPr>
              <w:t>Backend Developer</w:t>
            </w:r>
          </w:p>
        </w:tc>
        <w:tc>
          <w:tcPr>
            <w:tcW w:w="4786" w:type="dxa"/>
            <w:tcBorders>
              <w:bottom w:val="single" w:sz="24" w:space="0" w:color="ACA8AA" w:themeColor="accent4"/>
            </w:tcBorders>
            <w:vAlign w:val="bottom"/>
          </w:tcPr>
          <w:p w14:paraId="3519BD98" w14:textId="56B83A39" w:rsidR="000930DE" w:rsidRPr="00346EC2" w:rsidRDefault="00A25030" w:rsidP="003D135F">
            <w:pPr>
              <w:pStyle w:val="Informacindecontacto"/>
              <w:rPr>
                <w:lang w:val="fr-FR"/>
              </w:rPr>
            </w:pPr>
            <w:r>
              <w:t>Resistencia, Chaco</w:t>
            </w:r>
            <w:r w:rsidR="000524A9" w:rsidRPr="00346EC2">
              <w:rPr>
                <w:lang w:bidi="es-ES"/>
              </w:rPr>
              <w:t xml:space="preserve">    </w:t>
            </w:r>
          </w:p>
          <w:p w14:paraId="1F55FE9F" w14:textId="1E01A02B" w:rsidR="00F6087F" w:rsidRDefault="000930DE" w:rsidP="003D135F">
            <w:pPr>
              <w:pStyle w:val="Informacindecontacto"/>
            </w:pPr>
            <w:r w:rsidRPr="003D135F">
              <w:rPr>
                <w:lang w:bidi="es-ES"/>
              </w:rPr>
              <w:t xml:space="preserve">  </w:t>
            </w:r>
            <w:hyperlink r:id="rId10" w:history="1">
              <w:r w:rsidR="00F6087F" w:rsidRPr="00015410">
                <w:rPr>
                  <w:rStyle w:val="Hipervnculo"/>
                </w:rPr>
                <w:t>danielamanevy22@gmail.com</w:t>
              </w:r>
            </w:hyperlink>
          </w:p>
          <w:p w14:paraId="78212ED4" w14:textId="3C905AFB" w:rsidR="0005780D" w:rsidRDefault="0005780D" w:rsidP="003D135F">
            <w:pPr>
              <w:pStyle w:val="Informacindecontacto"/>
            </w:pPr>
            <w:r>
              <w:t>3624703617</w:t>
            </w:r>
          </w:p>
          <w:p w14:paraId="698DE484" w14:textId="2841F9E4" w:rsidR="000930DE" w:rsidRDefault="000930DE" w:rsidP="003D135F">
            <w:pPr>
              <w:pStyle w:val="Informacindecontacto"/>
              <w:rPr>
                <w:lang w:bidi="es-ES"/>
              </w:rPr>
            </w:pPr>
            <w:r w:rsidRPr="003D135F">
              <w:rPr>
                <w:lang w:bidi="es-ES"/>
              </w:rPr>
              <w:t xml:space="preserve"> </w:t>
            </w:r>
            <w:hyperlink r:id="rId11" w:history="1">
              <w:r w:rsidR="00F6087F" w:rsidRPr="00015410">
                <w:rPr>
                  <w:rStyle w:val="Hipervnculo"/>
                  <w:lang w:bidi="es-ES"/>
                </w:rPr>
                <w:t>https://github.com/Manevy22</w:t>
              </w:r>
            </w:hyperlink>
          </w:p>
          <w:p w14:paraId="378B3CF2" w14:textId="23766EBF" w:rsidR="00F6087F" w:rsidRPr="003D135F" w:rsidRDefault="00D73A04" w:rsidP="0005780D">
            <w:pPr>
              <w:pStyle w:val="Informacindecontacto"/>
              <w:rPr>
                <w:lang w:bidi="es-ES"/>
              </w:rPr>
            </w:pPr>
            <w:hyperlink r:id="rId12" w:history="1">
              <w:r w:rsidR="00F6087F" w:rsidRPr="00F6087F">
                <w:rPr>
                  <w:rStyle w:val="Hipervnculo"/>
                  <w:lang w:bidi="es-ES"/>
                </w:rPr>
                <w:t>linkedin.com/in/virginia-daniela-ayala-luque-manevy-966a10254</w:t>
              </w:r>
            </w:hyperlink>
          </w:p>
        </w:tc>
      </w:tr>
      <w:tr w:rsidR="000930DE" w14:paraId="3AF3928F" w14:textId="77777777" w:rsidTr="00DC1E42">
        <w:trPr>
          <w:trHeight w:val="1405"/>
        </w:trPr>
        <w:tc>
          <w:tcPr>
            <w:tcW w:w="9746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71ED62C8" w14:textId="3CBFEB53" w:rsidR="000930DE" w:rsidRDefault="00DC1E42" w:rsidP="00867C58">
            <w:r w:rsidRPr="00DC1E42">
              <w:t>Desarrolladora Backend graduada como Técnica Universitaria en Programación, apasionada por construir soluciones eficientes y escalables. Con sólida experiencia en Java, Spring Boot, Spring Cloud,</w:t>
            </w:r>
            <w:r>
              <w:t xml:space="preserve"> Maven, </w:t>
            </w:r>
            <w:r w:rsidRPr="00DC1E42">
              <w:t>MySQL y herramientas ORM como JPA/Hibernate. Especializada en diseño e implementación de APIs RESTful, optimización de bases de datos y desarrollo de lógicas de negocio robustas. Busco seguir creciendo profesionalmente en entornos colaborativos y dinámicos.</w:t>
            </w:r>
            <w:r>
              <w:t xml:space="preserve"> </w:t>
            </w:r>
          </w:p>
        </w:tc>
      </w:tr>
      <w:tr w:rsidR="000930DE" w14:paraId="57F48894" w14:textId="77777777" w:rsidTr="00A25030">
        <w:trPr>
          <w:trHeight w:val="675"/>
        </w:trPr>
        <w:tc>
          <w:tcPr>
            <w:tcW w:w="9746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4DC477E7" w14:textId="77777777" w:rsidR="000930DE" w:rsidRPr="008D169E" w:rsidRDefault="00D73A04" w:rsidP="008D169E">
            <w:pPr>
              <w:pStyle w:val="Ttulo1"/>
            </w:pPr>
            <w:sdt>
              <w:sdtPr>
                <w:id w:val="1477950603"/>
                <w:placeholder>
                  <w:docPart w:val="05DD3AAFC58B4C148F71739D0A43CC52"/>
                </w:placeholder>
                <w:temporary/>
                <w:showingPlcHdr/>
                <w15:appearance w15:val="hidden"/>
              </w:sdtPr>
              <w:sdtEndPr/>
              <w:sdtContent>
                <w:r w:rsidR="00AD79E9" w:rsidRPr="008D169E">
                  <w:rPr>
                    <w:lang w:bidi="es-ES"/>
                  </w:rPr>
                  <w:t>Educación</w:t>
                </w:r>
              </w:sdtContent>
            </w:sdt>
          </w:p>
          <w:p w14:paraId="0538BFF3" w14:textId="399F2168" w:rsidR="00F62BAE" w:rsidRPr="00C35EF0" w:rsidRDefault="00A25030" w:rsidP="00A30F99">
            <w:pPr>
              <w:pStyle w:val="Ttulo2"/>
            </w:pPr>
            <w:r>
              <w:t>técnica universitaria en programación</w:t>
            </w:r>
          </w:p>
          <w:p w14:paraId="549AE254" w14:textId="77777777" w:rsidR="00DC1E42" w:rsidRDefault="00DC1E42" w:rsidP="00DC1E42">
            <w:r>
              <w:t>Universidad Tecnológica Nacional - Facultad Regional Resistencia</w:t>
            </w:r>
          </w:p>
          <w:p w14:paraId="4C905408" w14:textId="3BF6EE41" w:rsidR="00A25030" w:rsidRDefault="00DC1E42" w:rsidP="00DC1E42">
            <w:r>
              <w:t>Finalizado en mayo de 2025</w:t>
            </w:r>
          </w:p>
        </w:tc>
      </w:tr>
      <w:tr w:rsidR="00630A44" w:rsidRPr="00A30F99" w14:paraId="62CDF394" w14:textId="77777777" w:rsidTr="0094643D">
        <w:trPr>
          <w:trHeight w:val="210"/>
        </w:trPr>
        <w:tc>
          <w:tcPr>
            <w:tcW w:w="9746" w:type="dxa"/>
            <w:gridSpan w:val="3"/>
            <w:tcBorders>
              <w:top w:val="single" w:sz="24" w:space="0" w:color="ACA8AA" w:themeColor="accent4"/>
            </w:tcBorders>
          </w:tcPr>
          <w:p w14:paraId="147885A4" w14:textId="6C080E36" w:rsidR="00DC1E42" w:rsidRDefault="00D73A04" w:rsidP="007058E6">
            <w:pPr>
              <w:pStyle w:val="Ttulo1"/>
            </w:pPr>
            <w:sdt>
              <w:sdtPr>
                <w:id w:val="1924448501"/>
                <w:placeholder>
                  <w:docPart w:val="6DB2DE793C1B4545AAF0AEF5CA3CE7A0"/>
                </w:placeholder>
                <w:temporary/>
                <w:showingPlcHdr/>
                <w15:appearance w15:val="hidden"/>
              </w:sdtPr>
              <w:sdtEndPr/>
              <w:sdtContent>
                <w:r w:rsidR="00630A44" w:rsidRPr="008D169E">
                  <w:rPr>
                    <w:lang w:bidi="es-ES"/>
                  </w:rPr>
                  <w:t>Aptitudes</w:t>
                </w:r>
              </w:sdtContent>
            </w:sdt>
            <w:r w:rsidR="00DC1E42">
              <w:t xml:space="preserve"> tecnicas</w:t>
            </w:r>
          </w:p>
          <w:p w14:paraId="0C161BEA" w14:textId="77777777" w:rsidR="007058E6" w:rsidRPr="007058E6" w:rsidRDefault="007058E6" w:rsidP="007058E6"/>
          <w:p w14:paraId="018903CF" w14:textId="77777777" w:rsidR="00DC1E42" w:rsidRPr="00DC1E42" w:rsidRDefault="00DC1E42" w:rsidP="00DC1E42">
            <w:pPr>
              <w:pStyle w:val="Prrafodelista"/>
              <w:numPr>
                <w:ilvl w:val="0"/>
                <w:numId w:val="6"/>
              </w:numPr>
              <w:rPr>
                <w:color w:val="auto"/>
              </w:rPr>
            </w:pPr>
            <w:r>
              <w:t>-Lenguajes y frameworks: Java, Spring Boot, Spring Cloud</w:t>
            </w:r>
          </w:p>
          <w:p w14:paraId="6F1B9B07" w14:textId="08AA267D" w:rsidR="00DC1E42" w:rsidRPr="00DC1E42" w:rsidRDefault="00DC1E42" w:rsidP="00DC1E42">
            <w:pPr>
              <w:pStyle w:val="Prrafodelista"/>
              <w:numPr>
                <w:ilvl w:val="0"/>
                <w:numId w:val="6"/>
              </w:numPr>
              <w:rPr>
                <w:color w:val="auto"/>
              </w:rPr>
            </w:pPr>
            <w:r>
              <w:t xml:space="preserve">Bases de datos: MySQL, SQL Server, </w:t>
            </w:r>
            <w:r w:rsidR="00FB58B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PostgreSQL</w:t>
            </w:r>
          </w:p>
          <w:p w14:paraId="77DBDBCF" w14:textId="77777777" w:rsidR="00DC1E42" w:rsidRPr="00DC1E42" w:rsidRDefault="00DC1E42" w:rsidP="00DC1E42">
            <w:pPr>
              <w:pStyle w:val="Prrafodelista"/>
              <w:numPr>
                <w:ilvl w:val="0"/>
                <w:numId w:val="6"/>
              </w:numPr>
              <w:rPr>
                <w:color w:val="auto"/>
              </w:rPr>
            </w:pPr>
            <w:r>
              <w:t>ORM: JPA, Hibernate</w:t>
            </w:r>
          </w:p>
          <w:p w14:paraId="71C291C4" w14:textId="77777777" w:rsidR="00DC1E42" w:rsidRPr="00DC1E42" w:rsidRDefault="00DC1E42" w:rsidP="00DC1E42">
            <w:pPr>
              <w:pStyle w:val="Prrafodelista"/>
              <w:numPr>
                <w:ilvl w:val="0"/>
                <w:numId w:val="6"/>
              </w:numPr>
              <w:rPr>
                <w:color w:val="auto"/>
              </w:rPr>
            </w:pPr>
            <w:r>
              <w:t>APIs REST: Diseño, desarrollo y consumo</w:t>
            </w:r>
          </w:p>
          <w:p w14:paraId="08656DB0" w14:textId="77777777" w:rsidR="00DC1E42" w:rsidRPr="00DC1E42" w:rsidRDefault="00DC1E42" w:rsidP="00DC1E42">
            <w:pPr>
              <w:pStyle w:val="Prrafodelista"/>
              <w:numPr>
                <w:ilvl w:val="0"/>
                <w:numId w:val="6"/>
              </w:numPr>
              <w:rPr>
                <w:color w:val="auto"/>
              </w:rPr>
            </w:pPr>
            <w:r>
              <w:t>Herramientas adicionales: QlikView, Interbanking InterAPIs</w:t>
            </w:r>
          </w:p>
          <w:p w14:paraId="04524281" w14:textId="7EC40855" w:rsidR="00DC1E42" w:rsidRPr="00DC1E42" w:rsidRDefault="00DC1E42" w:rsidP="007058E6">
            <w:pPr>
              <w:pStyle w:val="Prrafodelista"/>
              <w:numPr>
                <w:ilvl w:val="0"/>
                <w:numId w:val="6"/>
              </w:numPr>
              <w:ind w:left="-142" w:firstLine="502"/>
              <w:rPr>
                <w:color w:val="auto"/>
              </w:rPr>
            </w:pPr>
            <w:r>
              <w:t>Nivel de inglés: Intermedio (B1)</w:t>
            </w:r>
          </w:p>
        </w:tc>
      </w:tr>
      <w:tr w:rsidR="00630A44" w14:paraId="1F74BBEE" w14:textId="77777777" w:rsidTr="00A25030">
        <w:trPr>
          <w:trHeight w:val="675"/>
        </w:trPr>
        <w:tc>
          <w:tcPr>
            <w:tcW w:w="9746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2103849A" w14:textId="77777777" w:rsidR="00630A44" w:rsidRDefault="00630A44" w:rsidP="00630A44">
            <w:pPr>
              <w:pStyle w:val="Ttulo1"/>
            </w:pPr>
            <w:r>
              <w:t>HABILIDADES BLANDAS</w:t>
            </w:r>
          </w:p>
          <w:p w14:paraId="1F02D739" w14:textId="77777777" w:rsidR="00630A44" w:rsidRDefault="00630A44" w:rsidP="00630A44">
            <w:pPr>
              <w:pStyle w:val="Listaconvietas"/>
            </w:pPr>
            <w:r w:rsidRPr="002C21B4">
              <w:rPr>
                <w:b/>
                <w:bCs/>
              </w:rPr>
              <w:t>Trabajo en equipo:</w:t>
            </w:r>
            <w:r w:rsidRPr="002C21B4">
              <w:t xml:space="preserve"> Colaboro eficazmente con grupos para alcanzar objetivos comunes, aportando ideas y manteniendo una comunicación abierta.</w:t>
            </w:r>
          </w:p>
          <w:p w14:paraId="4B075FED" w14:textId="77777777" w:rsidR="00630A44" w:rsidRDefault="00630A44" w:rsidP="00630A44">
            <w:pPr>
              <w:pStyle w:val="Listaconvietas"/>
            </w:pPr>
            <w:r w:rsidRPr="002C21B4">
              <w:rPr>
                <w:b/>
                <w:bCs/>
              </w:rPr>
              <w:t>Adaptabilidad:</w:t>
            </w:r>
            <w:r w:rsidRPr="002C21B4">
              <w:t xml:space="preserve"> Capacidad para aprender nuevas tecnologías y adaptarme a cambios en entornos dinámicos.</w:t>
            </w:r>
          </w:p>
          <w:p w14:paraId="74F7E61B" w14:textId="77777777" w:rsidR="00630A44" w:rsidRDefault="00630A44" w:rsidP="00630A44">
            <w:pPr>
              <w:pStyle w:val="Listaconvietas"/>
            </w:pPr>
            <w:r w:rsidRPr="002C21B4">
              <w:rPr>
                <w:b/>
                <w:bCs/>
              </w:rPr>
              <w:t>Gestión del tiempo:</w:t>
            </w:r>
            <w:r w:rsidRPr="002C21B4">
              <w:t xml:space="preserve"> Organizo tareas para cumplir con plazos ajustados en proyectos académicos y personales.</w:t>
            </w:r>
          </w:p>
          <w:p w14:paraId="0896E250" w14:textId="5C4F8FB1" w:rsidR="00630A44" w:rsidRDefault="00630A44" w:rsidP="008D169E">
            <w:pPr>
              <w:pStyle w:val="Listaconvietas"/>
            </w:pPr>
            <w:r w:rsidRPr="002C21B4">
              <w:rPr>
                <w:b/>
                <w:bCs/>
              </w:rPr>
              <w:t>Empatía y escucha activa:</w:t>
            </w:r>
            <w:r w:rsidRPr="002C21B4">
              <w:t xml:space="preserve"> Entiendo las necesidades de los demás, lo que me permite trabajar en entornos diversos y resolver conflictos.</w:t>
            </w:r>
          </w:p>
        </w:tc>
      </w:tr>
      <w:tr w:rsidR="004D4E50" w14:paraId="393D1FC2" w14:textId="77777777" w:rsidTr="00A25030">
        <w:trPr>
          <w:trHeight w:val="210"/>
        </w:trPr>
        <w:tc>
          <w:tcPr>
            <w:tcW w:w="9746" w:type="dxa"/>
            <w:gridSpan w:val="3"/>
            <w:tcBorders>
              <w:top w:val="single" w:sz="24" w:space="0" w:color="ACA8AA" w:themeColor="accent4"/>
            </w:tcBorders>
          </w:tcPr>
          <w:p w14:paraId="705ECC69" w14:textId="65CAB81B" w:rsidR="00B111D5" w:rsidRPr="00B111D5" w:rsidRDefault="00630A44" w:rsidP="00B111D5">
            <w:pPr>
              <w:pStyle w:val="Ttulo1"/>
            </w:pPr>
            <w:r>
              <w:t>EXPERIENCIA</w:t>
            </w:r>
          </w:p>
          <w:p w14:paraId="64881DA0" w14:textId="29DE12DB" w:rsidR="00B111D5" w:rsidRDefault="00B111D5" w:rsidP="00B111D5">
            <w:pPr>
              <w:pStyle w:val="Listaconvietas"/>
            </w:pPr>
            <w:r>
              <w:t xml:space="preserve">Diciembre 2024- Actualidad: </w:t>
            </w:r>
          </w:p>
          <w:p w14:paraId="5B286F27" w14:textId="018F13CE" w:rsidR="004D4E50" w:rsidRPr="00A30F99" w:rsidRDefault="00B111D5" w:rsidP="00B111D5">
            <w:pPr>
              <w:pStyle w:val="Listaconvietas"/>
              <w:numPr>
                <w:ilvl w:val="0"/>
                <w:numId w:val="0"/>
              </w:numPr>
              <w:ind w:left="360" w:hanging="360"/>
            </w:pPr>
            <w:r>
              <w:t xml:space="preserve">   </w:t>
            </w:r>
            <w:r w:rsidR="007058E6">
              <w:t>Actualmente estoy trabajando en Fábrica SRL en el Área de Sistemas, donde he tenido la oportunidad de gestionar bases de datos con SQL Server, elaborar informes gerenciales utilizando QlikView, y desarrollar programas orientados al consumo de datos mediante las APIs de Interbanking.</w:t>
            </w:r>
          </w:p>
        </w:tc>
      </w:tr>
      <w:tr w:rsidR="004D4E50" w14:paraId="4A2ABC82" w14:textId="77777777" w:rsidTr="00B111D5">
        <w:trPr>
          <w:trHeight w:val="24"/>
        </w:trPr>
        <w:tc>
          <w:tcPr>
            <w:tcW w:w="4915" w:type="dxa"/>
            <w:tcBorders>
              <w:bottom w:val="single" w:sz="24" w:space="0" w:color="ACA8AA" w:themeColor="accent4"/>
            </w:tcBorders>
          </w:tcPr>
          <w:p w14:paraId="7259BD2D" w14:textId="431B9E89" w:rsidR="00630A44" w:rsidRDefault="00630A44" w:rsidP="00630A44">
            <w:pPr>
              <w:pStyle w:val="Listaconvietas"/>
              <w:numPr>
                <w:ilvl w:val="0"/>
                <w:numId w:val="0"/>
              </w:numPr>
            </w:pPr>
          </w:p>
        </w:tc>
        <w:tc>
          <w:tcPr>
            <w:tcW w:w="4831" w:type="dxa"/>
            <w:gridSpan w:val="2"/>
            <w:tcBorders>
              <w:bottom w:val="single" w:sz="24" w:space="0" w:color="ACA8AA" w:themeColor="accent4"/>
            </w:tcBorders>
          </w:tcPr>
          <w:p w14:paraId="33727CCE" w14:textId="1320E394" w:rsidR="008D15C2" w:rsidRPr="00CE3B09" w:rsidRDefault="008D15C2" w:rsidP="0005780D">
            <w:pPr>
              <w:pStyle w:val="Listaconvietas"/>
              <w:numPr>
                <w:ilvl w:val="0"/>
                <w:numId w:val="0"/>
              </w:numPr>
            </w:pPr>
          </w:p>
        </w:tc>
      </w:tr>
    </w:tbl>
    <w:p w14:paraId="07E6A91F" w14:textId="268D301C" w:rsidR="00630A44" w:rsidRDefault="00630A44" w:rsidP="00B111D5">
      <w:pPr>
        <w:pStyle w:val="Listaconvietas"/>
        <w:numPr>
          <w:ilvl w:val="0"/>
          <w:numId w:val="0"/>
        </w:numPr>
      </w:pPr>
    </w:p>
    <w:sectPr w:rsidR="00630A44" w:rsidSect="00346EC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 w:code="9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0D97D" w14:textId="77777777" w:rsidR="00D73A04" w:rsidRDefault="00D73A04" w:rsidP="001D4099">
      <w:pPr>
        <w:spacing w:line="240" w:lineRule="auto"/>
      </w:pPr>
      <w:r>
        <w:separator/>
      </w:r>
    </w:p>
  </w:endnote>
  <w:endnote w:type="continuationSeparator" w:id="0">
    <w:p w14:paraId="0A396F78" w14:textId="77777777" w:rsidR="00D73A04" w:rsidRDefault="00D73A04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F775D" w14:textId="77777777" w:rsidR="001D4099" w:rsidRDefault="001D40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A6A7" w14:textId="77777777" w:rsidR="001D4099" w:rsidRDefault="001D409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10733" w14:textId="77777777" w:rsidR="001D4099" w:rsidRDefault="001D40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FBE74" w14:textId="77777777" w:rsidR="00D73A04" w:rsidRDefault="00D73A04" w:rsidP="001D4099">
      <w:pPr>
        <w:spacing w:line="240" w:lineRule="auto"/>
      </w:pPr>
      <w:r>
        <w:separator/>
      </w:r>
    </w:p>
  </w:footnote>
  <w:footnote w:type="continuationSeparator" w:id="0">
    <w:p w14:paraId="5F4EBA02" w14:textId="77777777" w:rsidR="00D73A04" w:rsidRDefault="00D73A04" w:rsidP="001D40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CA420" w14:textId="77777777" w:rsidR="001D4099" w:rsidRDefault="001D409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28346" w14:textId="77777777" w:rsidR="001D4099" w:rsidRDefault="001D409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4F07B" w14:textId="77777777" w:rsidR="001D4099" w:rsidRDefault="001D40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C6A96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FD4007"/>
    <w:multiLevelType w:val="multilevel"/>
    <w:tmpl w:val="79F4F23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51F3DC0"/>
    <w:multiLevelType w:val="multilevel"/>
    <w:tmpl w:val="0409001D"/>
    <w:styleLink w:val="Listaactual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E754D49"/>
    <w:multiLevelType w:val="hybridMultilevel"/>
    <w:tmpl w:val="6B2E2990"/>
    <w:lvl w:ilvl="0" w:tplc="7396B6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37596"/>
    <w:multiLevelType w:val="hybridMultilevel"/>
    <w:tmpl w:val="BF12B84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D6528A">
      <w:numFmt w:val="bullet"/>
      <w:lvlText w:val="-"/>
      <w:lvlJc w:val="left"/>
      <w:pPr>
        <w:ind w:left="1440" w:hanging="360"/>
      </w:pPr>
      <w:rPr>
        <w:rFonts w:ascii="Gill Sans MT" w:eastAsiaTheme="minorHAnsi" w:hAnsi="Gill Sans MT" w:cstheme="minorBidi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45619"/>
    <w:multiLevelType w:val="multilevel"/>
    <w:tmpl w:val="0409001D"/>
    <w:styleLink w:val="Listaactual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30"/>
    <w:rsid w:val="000524A9"/>
    <w:rsid w:val="0005780D"/>
    <w:rsid w:val="000728A9"/>
    <w:rsid w:val="000761F2"/>
    <w:rsid w:val="000930DE"/>
    <w:rsid w:val="000C2B25"/>
    <w:rsid w:val="000C7490"/>
    <w:rsid w:val="000E1FE9"/>
    <w:rsid w:val="00104A42"/>
    <w:rsid w:val="001352BC"/>
    <w:rsid w:val="00180710"/>
    <w:rsid w:val="001D4099"/>
    <w:rsid w:val="001D7755"/>
    <w:rsid w:val="002203E2"/>
    <w:rsid w:val="00222532"/>
    <w:rsid w:val="00285F5A"/>
    <w:rsid w:val="002C0540"/>
    <w:rsid w:val="002C06D6"/>
    <w:rsid w:val="002C21B4"/>
    <w:rsid w:val="0030456C"/>
    <w:rsid w:val="00346EC2"/>
    <w:rsid w:val="00361E0C"/>
    <w:rsid w:val="00382EA8"/>
    <w:rsid w:val="003D135F"/>
    <w:rsid w:val="003F1B98"/>
    <w:rsid w:val="004303D4"/>
    <w:rsid w:val="004D2889"/>
    <w:rsid w:val="004D4E50"/>
    <w:rsid w:val="00510684"/>
    <w:rsid w:val="005937B7"/>
    <w:rsid w:val="005F56A3"/>
    <w:rsid w:val="00615397"/>
    <w:rsid w:val="00630A44"/>
    <w:rsid w:val="00643E15"/>
    <w:rsid w:val="006D15E3"/>
    <w:rsid w:val="006F747B"/>
    <w:rsid w:val="007058E6"/>
    <w:rsid w:val="00780B8E"/>
    <w:rsid w:val="007A6961"/>
    <w:rsid w:val="007D4907"/>
    <w:rsid w:val="007E2006"/>
    <w:rsid w:val="00823601"/>
    <w:rsid w:val="00867C58"/>
    <w:rsid w:val="00886679"/>
    <w:rsid w:val="008B4069"/>
    <w:rsid w:val="008C2C59"/>
    <w:rsid w:val="008D15C2"/>
    <w:rsid w:val="008D169E"/>
    <w:rsid w:val="00984A54"/>
    <w:rsid w:val="009D1FF3"/>
    <w:rsid w:val="00A25030"/>
    <w:rsid w:val="00A30F99"/>
    <w:rsid w:val="00A40DEC"/>
    <w:rsid w:val="00A66AFF"/>
    <w:rsid w:val="00AD79E9"/>
    <w:rsid w:val="00B111D5"/>
    <w:rsid w:val="00B877AA"/>
    <w:rsid w:val="00BC6206"/>
    <w:rsid w:val="00C35EF0"/>
    <w:rsid w:val="00C44C24"/>
    <w:rsid w:val="00C62233"/>
    <w:rsid w:val="00CC0FFE"/>
    <w:rsid w:val="00CE3B09"/>
    <w:rsid w:val="00D73A04"/>
    <w:rsid w:val="00D86211"/>
    <w:rsid w:val="00D92978"/>
    <w:rsid w:val="00DB7656"/>
    <w:rsid w:val="00DC1E42"/>
    <w:rsid w:val="00E017D1"/>
    <w:rsid w:val="00E02EFA"/>
    <w:rsid w:val="00E67F2D"/>
    <w:rsid w:val="00EA604D"/>
    <w:rsid w:val="00F255EB"/>
    <w:rsid w:val="00F42731"/>
    <w:rsid w:val="00F6087F"/>
    <w:rsid w:val="00F62BAE"/>
    <w:rsid w:val="00F92CA8"/>
    <w:rsid w:val="00FA3628"/>
    <w:rsid w:val="00FB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F4B9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5F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Informacindecontacto">
    <w:name w:val="Información de contact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nfasisintenso">
    <w:name w:val="Intense Emphasis"/>
    <w:basedOn w:val="Fuentedeprrafopredeter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Ttulo1Car">
    <w:name w:val="Título 1 Car"/>
    <w:basedOn w:val="Fuentedeprrafopredeter"/>
    <w:link w:val="Ttulo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Ttulo4Car">
    <w:name w:val="Título 4 Car"/>
    <w:basedOn w:val="Fuentedeprrafopredeter"/>
    <w:link w:val="Ttulo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aconcuadrcula">
    <w:name w:val="Table Grid"/>
    <w:basedOn w:val="Tabla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Referenciasutil">
    <w:name w:val="Subtle Reference"/>
    <w:aliases w:val="Company &amp; Location"/>
    <w:basedOn w:val="Fuentedeprrafopredeter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ipervnculo">
    <w:name w:val="Hyperlink"/>
    <w:basedOn w:val="Fuentedeprrafopredeter"/>
    <w:uiPriority w:val="99"/>
    <w:semiHidden/>
    <w:rsid w:val="00CE3B09"/>
    <w:rPr>
      <w:color w:val="0563C1" w:themeColor="hyperlink"/>
      <w:u w:val="single"/>
    </w:rPr>
  </w:style>
  <w:style w:type="character" w:customStyle="1" w:styleId="Mencin1noresuelta">
    <w:name w:val="Mención1 no resuelta"/>
    <w:basedOn w:val="Fuentedeprrafopredeter"/>
    <w:uiPriority w:val="99"/>
    <w:semiHidden/>
    <w:rsid w:val="00CE3B09"/>
    <w:rPr>
      <w:color w:val="605E5C"/>
      <w:shd w:val="clear" w:color="auto" w:fill="E1DFDD"/>
    </w:rPr>
  </w:style>
  <w:style w:type="paragraph" w:styleId="Listaconvietas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AD79E9"/>
    <w:rPr>
      <w:color w:val="808080"/>
    </w:rPr>
  </w:style>
  <w:style w:type="paragraph" w:styleId="Prrafodelista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Listaactual1">
    <w:name w:val="Lista actual1"/>
    <w:uiPriority w:val="99"/>
    <w:rsid w:val="005937B7"/>
    <w:pPr>
      <w:numPr>
        <w:numId w:val="2"/>
      </w:numPr>
    </w:pPr>
  </w:style>
  <w:style w:type="numbering" w:customStyle="1" w:styleId="Listaactual2">
    <w:name w:val="Lista actual2"/>
    <w:uiPriority w:val="99"/>
    <w:rsid w:val="005937B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tulo">
    <w:name w:val="Subtitle"/>
    <w:basedOn w:val="Normal"/>
    <w:next w:val="Normal"/>
    <w:link w:val="SubttuloC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tuloCar">
    <w:name w:val="Subtítulo Car"/>
    <w:basedOn w:val="Fuentedeprrafopredeter"/>
    <w:link w:val="Subttulo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984A54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F6087F"/>
    <w:rPr>
      <w:b/>
      <w:bCs/>
    </w:rPr>
  </w:style>
  <w:style w:type="character" w:styleId="Hipervnculovisitado">
    <w:name w:val="FollowedHyperlink"/>
    <w:basedOn w:val="Fuentedeprrafopredeter"/>
    <w:uiPriority w:val="99"/>
    <w:semiHidden/>
    <w:rsid w:val="00630A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7364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841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virginia-daniela-ayala-luque-manevy-966a10254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Manevy22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mailto:danielamanevy22@gmail.com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rginia\AppData\Roaming\Microsoft\Templates\Curr&#237;culum%20v&#237;tae%20de%20contabilidad%20cl&#225;sic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DD3AAFC58B4C148F71739D0A43C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538DA-8CFA-4C51-813D-30C4A1757C6D}"/>
      </w:docPartPr>
      <w:docPartBody>
        <w:p w:rsidR="00BC05F4" w:rsidRDefault="00A22994">
          <w:pPr>
            <w:pStyle w:val="05DD3AAFC58B4C148F71739D0A43CC52"/>
          </w:pPr>
          <w:r w:rsidRPr="008D169E">
            <w:rPr>
              <w:lang w:bidi="es-ES"/>
            </w:rPr>
            <w:t>Educación</w:t>
          </w:r>
        </w:p>
      </w:docPartBody>
    </w:docPart>
    <w:docPart>
      <w:docPartPr>
        <w:name w:val="6DB2DE793C1B4545AAF0AEF5CA3CE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64380-A99D-470C-AF03-705BF6C6F7B2}"/>
      </w:docPartPr>
      <w:docPartBody>
        <w:p w:rsidR="00124541" w:rsidRDefault="003B2F68" w:rsidP="003B2F68">
          <w:pPr>
            <w:pStyle w:val="6DB2DE793C1B4545AAF0AEF5CA3CE7A0"/>
          </w:pPr>
          <w:r w:rsidRPr="008D169E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05"/>
    <w:rsid w:val="00124541"/>
    <w:rsid w:val="00361E0C"/>
    <w:rsid w:val="003B2F68"/>
    <w:rsid w:val="007541C6"/>
    <w:rsid w:val="00986805"/>
    <w:rsid w:val="00A22994"/>
    <w:rsid w:val="00BA07A3"/>
    <w:rsid w:val="00BC05F4"/>
    <w:rsid w:val="00BC6206"/>
    <w:rsid w:val="00D8612E"/>
    <w:rsid w:val="00E7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5DD3AAFC58B4C148F71739D0A43CC52">
    <w:name w:val="05DD3AAFC58B4C148F71739D0A43CC52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6DB2DE793C1B4545AAF0AEF5CA3CE7A0">
    <w:name w:val="6DB2DE793C1B4545AAF0AEF5CA3CE7A0"/>
    <w:rsid w:val="003B2F68"/>
    <w:rPr>
      <w:kern w:val="0"/>
      <w:lang w:val="es-419" w:eastAsia="es-419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95D051E-74B2-4F71-8CD0-B83BDE55FD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3A22EC-1F5D-486B-975E-D05DA5437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2DE524-AC56-48EF-882D-3FDD18569B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de contabilidad clásico.dotx</Template>
  <TotalTime>0</TotalTime>
  <Pages>1</Pages>
  <Words>322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2024-11-30T23:50:00Z</dcterms:created>
  <dcterms:modified xsi:type="dcterms:W3CDTF">2025-06-25T01:22:00Z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